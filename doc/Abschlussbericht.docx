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E3A" w:rsidRDefault="003D1E3A" w:rsidP="003D1E3A">
      <w:pPr>
        <w:pStyle w:val="Titel"/>
        <w:spacing w:after="360"/>
      </w:pPr>
      <w:r>
        <w:t>Abschlussbericht</w:t>
      </w:r>
    </w:p>
    <w:p w:rsidR="003D1E3A" w:rsidRDefault="003D1E3A" w:rsidP="003D1E3A">
      <w:pPr>
        <w:pStyle w:val="berschrift1"/>
      </w:pPr>
      <w:r>
        <w:t>Funktionen</w:t>
      </w:r>
    </w:p>
    <w:p w:rsidR="003D1E3A" w:rsidRPr="003D1E3A" w:rsidRDefault="003D1E3A" w:rsidP="003D1E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171"/>
        <w:gridCol w:w="708"/>
        <w:gridCol w:w="708"/>
      </w:tblGrid>
      <w:tr w:rsidR="003D1E3A" w:rsidRPr="00BF0B04" w:rsidTr="003D1E3A">
        <w:trPr>
          <w:trHeight w:val="397"/>
        </w:trPr>
        <w:tc>
          <w:tcPr>
            <w:tcW w:w="1696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ID</w:t>
            </w:r>
          </w:p>
        </w:tc>
        <w:tc>
          <w:tcPr>
            <w:tcW w:w="6171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Anforderung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proofErr w:type="spellStart"/>
            <w:r w:rsidRPr="00BF0B04">
              <w:rPr>
                <w:b/>
                <w:bCs/>
              </w:rPr>
              <w:t>Prio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Satus</w:t>
            </w:r>
          </w:p>
        </w:tc>
      </w:tr>
      <w:tr w:rsidR="003D1E3A" w:rsidRPr="00BF0B04" w:rsidTr="003D1E3A">
        <w:tc>
          <w:tcPr>
            <w:tcW w:w="1696" w:type="dxa"/>
          </w:tcPr>
          <w:p w:rsidR="003D1E3A" w:rsidRPr="00BF0B04" w:rsidRDefault="003D1E3A" w:rsidP="0033412C">
            <w:pPr>
              <w:spacing w:after="240"/>
            </w:pPr>
            <w:r w:rsidRPr="00BF0B04">
              <w:t>F.REQ.001</w:t>
            </w:r>
          </w:p>
        </w:tc>
        <w:tc>
          <w:tcPr>
            <w:tcW w:w="6171" w:type="dxa"/>
          </w:tcPr>
          <w:p w:rsidR="003D1E3A" w:rsidRPr="00BF0B04" w:rsidRDefault="003D1E3A" w:rsidP="0033412C">
            <w:pPr>
              <w:spacing w:after="240"/>
            </w:pPr>
            <w:r>
              <w:t>Als Benutzer möchte ich eine Zoomfunktion haben.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 w:rsidRPr="00BF0B04">
              <w:t>1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BF0B04" w:rsidTr="003D1E3A">
        <w:tc>
          <w:tcPr>
            <w:tcW w:w="1696" w:type="dxa"/>
          </w:tcPr>
          <w:p w:rsidR="003D1E3A" w:rsidRPr="00BF0B04" w:rsidRDefault="003D1E3A" w:rsidP="0033412C">
            <w:pPr>
              <w:spacing w:after="240"/>
            </w:pPr>
            <w:r w:rsidRPr="00BF0B04">
              <w:t>F.REQ.002</w:t>
            </w:r>
          </w:p>
        </w:tc>
        <w:tc>
          <w:tcPr>
            <w:tcW w:w="6171" w:type="dxa"/>
          </w:tcPr>
          <w:p w:rsidR="003D1E3A" w:rsidRPr="00BF0B04" w:rsidRDefault="003D1E3A" w:rsidP="0033412C">
            <w:pPr>
              <w:spacing w:after="240"/>
            </w:pPr>
            <w:r>
              <w:t>Als Benutzer möchte ich Aufnahmen speichern können.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 w:rsidRPr="00BF0B04">
              <w:t>1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BF0B04" w:rsidTr="003D1E3A">
        <w:tc>
          <w:tcPr>
            <w:tcW w:w="1696" w:type="dxa"/>
          </w:tcPr>
          <w:p w:rsidR="003D1E3A" w:rsidRPr="00BF0B04" w:rsidRDefault="003D1E3A" w:rsidP="0033412C">
            <w:pPr>
              <w:spacing w:after="240"/>
            </w:pPr>
            <w:r w:rsidRPr="00BF0B04">
              <w:t>F.REQ.00</w:t>
            </w:r>
            <w:r>
              <w:t>3</w:t>
            </w:r>
          </w:p>
        </w:tc>
        <w:tc>
          <w:tcPr>
            <w:tcW w:w="6171" w:type="dxa"/>
          </w:tcPr>
          <w:p w:rsidR="003D1E3A" w:rsidRPr="00BF0B04" w:rsidRDefault="003D1E3A" w:rsidP="0033412C">
            <w:pPr>
              <w:spacing w:after="240"/>
            </w:pPr>
            <w:r>
              <w:t>Als Benutzer möchte ich die Übertragung einer beliebigen Kamera ins Vollbild setzen.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D1E3A" w:rsidRDefault="003D1E3A" w:rsidP="0033412C">
            <w:pPr>
              <w:spacing w:after="240"/>
              <w:jc w:val="center"/>
            </w:pPr>
            <w:r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BF0B04" w:rsidTr="003D1E3A">
        <w:tc>
          <w:tcPr>
            <w:tcW w:w="1696" w:type="dxa"/>
          </w:tcPr>
          <w:p w:rsidR="003D1E3A" w:rsidRPr="00BF0B04" w:rsidRDefault="003D1E3A" w:rsidP="0033412C">
            <w:pPr>
              <w:spacing w:after="240"/>
            </w:pPr>
            <w:r w:rsidRPr="00BF0B04">
              <w:t>F.REQ.00</w:t>
            </w:r>
            <w:r>
              <w:t>4</w:t>
            </w:r>
          </w:p>
        </w:tc>
        <w:tc>
          <w:tcPr>
            <w:tcW w:w="6171" w:type="dxa"/>
          </w:tcPr>
          <w:p w:rsidR="003D1E3A" w:rsidRPr="00BF0B04" w:rsidRDefault="003D1E3A" w:rsidP="0033412C">
            <w:pPr>
              <w:spacing w:after="240"/>
            </w:pPr>
            <w:r>
              <w:t>Als Benutzer möchte ich die Seite durch eine URL aufrufen können.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D1E3A" w:rsidRDefault="003D1E3A" w:rsidP="0033412C">
            <w:pPr>
              <w:spacing w:after="240"/>
              <w:jc w:val="center"/>
            </w:pPr>
            <w:r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  <w:tr w:rsidR="003D1E3A" w:rsidRPr="00BF0B04" w:rsidTr="003D1E3A">
        <w:tc>
          <w:tcPr>
            <w:tcW w:w="1696" w:type="dxa"/>
          </w:tcPr>
          <w:p w:rsidR="003D1E3A" w:rsidRPr="00BF0B04" w:rsidRDefault="003D1E3A" w:rsidP="0033412C">
            <w:pPr>
              <w:spacing w:after="240"/>
            </w:pPr>
            <w:r w:rsidRPr="00BF0B04">
              <w:t>F.REQ.00</w:t>
            </w:r>
            <w:r>
              <w:t>5</w:t>
            </w:r>
          </w:p>
        </w:tc>
        <w:tc>
          <w:tcPr>
            <w:tcW w:w="6171" w:type="dxa"/>
          </w:tcPr>
          <w:p w:rsidR="003D1E3A" w:rsidRPr="00BF0B04" w:rsidRDefault="003D1E3A" w:rsidP="0033412C">
            <w:pPr>
              <w:spacing w:after="240"/>
            </w:pPr>
            <w:r>
              <w:t>Als Administrator will ich verschiedene Rechte verteilen können.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D1E3A" w:rsidRDefault="003D1E3A" w:rsidP="0033412C">
            <w:pPr>
              <w:spacing w:after="240"/>
              <w:jc w:val="center"/>
            </w:pPr>
            <w:r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</w:tbl>
    <w:p w:rsidR="003D1E3A" w:rsidRPr="003D1E3A" w:rsidRDefault="003D1E3A" w:rsidP="003D1E3A"/>
    <w:p w:rsidR="003D1E3A" w:rsidRDefault="003D1E3A" w:rsidP="003D1E3A">
      <w:pPr>
        <w:pStyle w:val="berschrift2"/>
      </w:pPr>
      <w:r>
        <w:t>Zusätzliche Funktionen</w:t>
      </w:r>
    </w:p>
    <w:p w:rsidR="003D1E3A" w:rsidRPr="003D1E3A" w:rsidRDefault="003D1E3A" w:rsidP="003D1E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171"/>
        <w:gridCol w:w="708"/>
        <w:gridCol w:w="708"/>
      </w:tblGrid>
      <w:tr w:rsidR="003D1E3A" w:rsidRPr="00BF0B04" w:rsidTr="0033412C">
        <w:trPr>
          <w:trHeight w:val="397"/>
        </w:trPr>
        <w:tc>
          <w:tcPr>
            <w:tcW w:w="1696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ID</w:t>
            </w:r>
          </w:p>
        </w:tc>
        <w:tc>
          <w:tcPr>
            <w:tcW w:w="6171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Zusätzliche Funktionen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proofErr w:type="spellStart"/>
            <w:r w:rsidRPr="00BF0B04">
              <w:rPr>
                <w:b/>
                <w:bCs/>
              </w:rPr>
              <w:t>Prio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:rsidR="003D1E3A" w:rsidRPr="00BF0B04" w:rsidRDefault="003D1E3A" w:rsidP="0033412C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Satus</w:t>
            </w:r>
          </w:p>
        </w:tc>
      </w:tr>
      <w:tr w:rsidR="003D1E3A" w:rsidRPr="00BF0B04" w:rsidTr="0033412C">
        <w:tc>
          <w:tcPr>
            <w:tcW w:w="1696" w:type="dxa"/>
          </w:tcPr>
          <w:p w:rsidR="003D1E3A" w:rsidRPr="00BF0B04" w:rsidRDefault="003D1E3A" w:rsidP="0033412C">
            <w:pPr>
              <w:spacing w:after="240"/>
            </w:pPr>
            <w:r>
              <w:t>Z01</w:t>
            </w:r>
          </w:p>
        </w:tc>
        <w:tc>
          <w:tcPr>
            <w:tcW w:w="6171" w:type="dxa"/>
          </w:tcPr>
          <w:p w:rsidR="003D1E3A" w:rsidRPr="00BF0B04" w:rsidRDefault="003D1E3A" w:rsidP="0033412C">
            <w:pPr>
              <w:spacing w:after="240"/>
            </w:pPr>
            <w:r>
              <w:t>Man kann eine beliebige Aufnahme in ein Archiv speichern.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 w:rsidRPr="00BF0B04">
              <w:t>1</w:t>
            </w:r>
          </w:p>
        </w:tc>
        <w:tc>
          <w:tcPr>
            <w:tcW w:w="708" w:type="dxa"/>
          </w:tcPr>
          <w:p w:rsidR="003D1E3A" w:rsidRPr="00BF0B04" w:rsidRDefault="003D1E3A" w:rsidP="0033412C">
            <w:pPr>
              <w:spacing w:after="240"/>
              <w:jc w:val="center"/>
            </w:pPr>
            <w:r>
              <w:rPr>
                <w:rFonts w:ascii="Segoe UI Emoji" w:hAnsi="Segoe UI Emoji" w:cs="Segoe UI Emoji"/>
                <w:color w:val="24292E"/>
                <w:shd w:val="clear" w:color="auto" w:fill="FFFFFF"/>
              </w:rPr>
              <w:t>✔</w:t>
            </w:r>
          </w:p>
        </w:tc>
      </w:tr>
    </w:tbl>
    <w:p w:rsidR="003D1E3A" w:rsidRPr="003D1E3A" w:rsidRDefault="003D1E3A" w:rsidP="003D1E3A"/>
    <w:p w:rsidR="003D1E3A" w:rsidRDefault="00DA0976" w:rsidP="00DA0976">
      <w:pPr>
        <w:pStyle w:val="berschrift1"/>
      </w:pPr>
      <w:r>
        <w:t>Installation</w:t>
      </w:r>
    </w:p>
    <w:p w:rsidR="00DA0976" w:rsidRDefault="00DA0976" w:rsidP="00DA0976"/>
    <w:p w:rsidR="00DA0976" w:rsidRPr="00DA0976" w:rsidRDefault="00DA0976" w:rsidP="00DA0976">
      <w:bookmarkStart w:id="0" w:name="_GoBack"/>
      <w:bookmarkEnd w:id="0"/>
    </w:p>
    <w:p w:rsidR="00DA0976" w:rsidRPr="00DA0976" w:rsidRDefault="00DA0976" w:rsidP="00DA0976"/>
    <w:sectPr w:rsidR="00DA0976" w:rsidRPr="00DA0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314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3A"/>
    <w:rsid w:val="003D1E3A"/>
    <w:rsid w:val="00575440"/>
    <w:rsid w:val="00D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F63C8"/>
  <w15:chartTrackingRefBased/>
  <w15:docId w15:val="{4CC4F5D2-5B96-44C9-B623-3BCB50E3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E3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E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1E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1E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1E3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1E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1E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1E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1E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1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1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1E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1E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1E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1E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1E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1E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26A3CC7D.dotm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Fürst Colin</dc:creator>
  <cp:keywords/>
  <dc:description/>
  <cp:lastModifiedBy>Fürst Colin</cp:lastModifiedBy>
  <cp:revision>1</cp:revision>
  <dcterms:created xsi:type="dcterms:W3CDTF">2019-01-11T08:22:00Z</dcterms:created>
  <dcterms:modified xsi:type="dcterms:W3CDTF">2019-01-11T08:37:00Z</dcterms:modified>
</cp:coreProperties>
</file>